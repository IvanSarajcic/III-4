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472" w:rsidRDefault="00C70472" w:rsidP="00E2195F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6247AD">
        <w:rPr>
          <w:rFonts w:ascii="Times New Roman" w:hAnsi="Times New Roman"/>
          <w:b/>
          <w:sz w:val="24"/>
          <w:szCs w:val="24"/>
          <w:lang w:val="sr-Cyrl-CS"/>
        </w:rPr>
        <w:t>Писмено  одузимање</w:t>
      </w:r>
      <w:r w:rsidR="00E2195F" w:rsidRPr="00512C19">
        <w:rPr>
          <w:rFonts w:ascii="Times New Roman" w:hAnsi="Times New Roman"/>
          <w:b/>
          <w:sz w:val="24"/>
          <w:szCs w:val="24"/>
          <w:lang w:val="sr-Cyrl-CS"/>
        </w:rPr>
        <w:t xml:space="preserve"> троцифрених</w:t>
      </w:r>
      <w:r w:rsidR="00E2195F" w:rsidRPr="00512C19">
        <w:rPr>
          <w:rFonts w:ascii="Times New Roman" w:hAnsi="Times New Roman"/>
          <w:b/>
          <w:sz w:val="24"/>
          <w:szCs w:val="24"/>
          <w:lang w:val="sr-Latn-RS"/>
        </w:rPr>
        <w:t xml:space="preserve"> </w:t>
      </w:r>
      <w:r w:rsidR="00E2195F" w:rsidRPr="00512C19">
        <w:rPr>
          <w:rFonts w:ascii="Times New Roman" w:hAnsi="Times New Roman"/>
          <w:b/>
          <w:sz w:val="24"/>
          <w:szCs w:val="24"/>
          <w:lang w:val="sr-Cyrl-CS"/>
        </w:rPr>
        <w:t>бројева са</w:t>
      </w:r>
      <w:r w:rsidR="006247AD">
        <w:rPr>
          <w:rFonts w:ascii="Times New Roman" w:hAnsi="Times New Roman"/>
          <w:b/>
          <w:sz w:val="24"/>
          <w:szCs w:val="24"/>
          <w:lang w:val="sr-Cyrl-CS"/>
        </w:rPr>
        <w:t xml:space="preserve"> преласком преко десетице </w:t>
      </w:r>
    </w:p>
    <w:p w:rsidR="0073079E" w:rsidRPr="00512C19" w:rsidRDefault="006247AD" w:rsidP="00E2195F">
      <w:pPr>
        <w:spacing w:before="60" w:after="6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r-Cyrl-CS"/>
        </w:rPr>
        <w:t xml:space="preserve">(535 </w:t>
      </w:r>
      <w:r w:rsidR="005F0BA4">
        <w:rPr>
          <w:rFonts w:ascii="Times New Roman" w:hAnsi="Times New Roman"/>
          <w:b/>
          <w:sz w:val="24"/>
          <w:szCs w:val="24"/>
          <w:lang w:val="sr-Cyrl-CS"/>
        </w:rPr>
        <w:t>–</w:t>
      </w:r>
      <w:r>
        <w:rPr>
          <w:rFonts w:ascii="Times New Roman" w:hAnsi="Times New Roman"/>
          <w:b/>
          <w:sz w:val="24"/>
          <w:szCs w:val="24"/>
          <w:lang w:val="sr-Cyrl-CS"/>
        </w:rPr>
        <w:t xml:space="preserve"> 219</w:t>
      </w:r>
      <w:r w:rsidR="00C70472">
        <w:rPr>
          <w:rFonts w:ascii="Times New Roman" w:hAnsi="Times New Roman"/>
          <w:b/>
          <w:sz w:val="24"/>
          <w:szCs w:val="24"/>
          <w:lang w:val="sr-Cyrl-CS"/>
        </w:rPr>
        <w:t>, 635-347</w:t>
      </w:r>
      <w:bookmarkStart w:id="0" w:name="_GoBack"/>
      <w:bookmarkEnd w:id="0"/>
      <w:r w:rsidR="00E2195F" w:rsidRPr="00512C19">
        <w:rPr>
          <w:rFonts w:ascii="Times New Roman" w:hAnsi="Times New Roman"/>
          <w:b/>
          <w:sz w:val="24"/>
          <w:szCs w:val="24"/>
          <w:lang w:val="sr-Cyrl-CS"/>
        </w:rPr>
        <w:t>)</w:t>
      </w:r>
    </w:p>
    <w:p w:rsidR="009F388C" w:rsidRPr="005F0BA4" w:rsidRDefault="009F388C" w:rsidP="009F388C">
      <w:pPr>
        <w:spacing w:before="60" w:after="60" w:line="240" w:lineRule="auto"/>
        <w:rPr>
          <w:rFonts w:ascii="Times New Roman" w:hAnsi="Times New Roman"/>
          <w:b/>
          <w:sz w:val="24"/>
          <w:szCs w:val="24"/>
          <w:lang w:val="sr-Cyrl-RS"/>
        </w:rPr>
      </w:pPr>
      <w:r w:rsidRPr="005F0BA4">
        <w:rPr>
          <w:rFonts w:ascii="Times New Roman" w:hAnsi="Times New Roman"/>
          <w:b/>
          <w:sz w:val="24"/>
          <w:szCs w:val="24"/>
          <w:lang w:val="sr-Cyrl-RS"/>
        </w:rPr>
        <w:t>Вежбање:</w:t>
      </w:r>
    </w:p>
    <w:p w:rsidR="00E2195F" w:rsidRPr="009F388C" w:rsidRDefault="009F388C" w:rsidP="00E2195F">
      <w:pPr>
        <w:spacing w:before="60" w:after="60" w:line="240" w:lineRule="auto"/>
        <w:rPr>
          <w:rFonts w:ascii="Times New Roman" w:hAnsi="Times New Roman"/>
          <w:sz w:val="24"/>
          <w:szCs w:val="24"/>
          <w:lang w:val="sr-Cyrl-RS"/>
        </w:rPr>
      </w:pPr>
      <w:r>
        <w:rPr>
          <w:rFonts w:ascii="Times New Roman" w:hAnsi="Times New Roman"/>
          <w:sz w:val="24"/>
          <w:szCs w:val="24"/>
          <w:lang w:val="sr-Cyrl-RS"/>
        </w:rPr>
        <w:t>Преписати у свеску или штампати па залепити:</w:t>
      </w: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</w:rPr>
      </w:pPr>
      <w:r w:rsidRPr="00E2195F">
        <w:rPr>
          <w:rFonts w:ascii="Times New Roman" w:hAnsi="Times New Roman"/>
          <w:sz w:val="24"/>
          <w:szCs w:val="24"/>
          <w:lang w:val="sr-Cyrl-CS"/>
        </w:rPr>
        <w:t>1. Израчунај:</w:t>
      </w:r>
    </w:p>
    <w:p w:rsidR="00E2195F" w:rsidRPr="00E2195F" w:rsidRDefault="009F388C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48000" behindDoc="0" locked="0" layoutInCell="1" allowOverlap="1">
                <wp:simplePos x="0" y="0"/>
                <wp:positionH relativeFrom="margin">
                  <wp:posOffset>4699635</wp:posOffset>
                </wp:positionH>
                <wp:positionV relativeFrom="paragraph">
                  <wp:posOffset>25400</wp:posOffset>
                </wp:positionV>
                <wp:extent cx="976630" cy="800100"/>
                <wp:effectExtent l="3810" t="0" r="635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 w:rsidT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05pt;margin-top:2pt;width:76.9pt;height:63pt;z-index:25164800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 w:rsidT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49024" behindDoc="0" locked="0" layoutInCell="1" allowOverlap="1">
                <wp:simplePos x="0" y="0"/>
                <wp:positionH relativeFrom="margin">
                  <wp:posOffset>3578860</wp:posOffset>
                </wp:positionH>
                <wp:positionV relativeFrom="paragraph">
                  <wp:posOffset>24765</wp:posOffset>
                </wp:positionV>
                <wp:extent cx="976630" cy="800100"/>
                <wp:effectExtent l="0" t="0" r="0" b="3810"/>
                <wp:wrapNone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81.8pt;margin-top:1.95pt;width:76.9pt;height:63pt;z-index:25164902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0048" behindDoc="0" locked="0" layoutInCell="1" allowOverlap="1">
                <wp:simplePos x="0" y="0"/>
                <wp:positionH relativeFrom="margin">
                  <wp:posOffset>2380615</wp:posOffset>
                </wp:positionH>
                <wp:positionV relativeFrom="paragraph">
                  <wp:posOffset>24765</wp:posOffset>
                </wp:positionV>
                <wp:extent cx="976630" cy="800100"/>
                <wp:effectExtent l="0" t="0" r="0" b="381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87.45pt;margin-top:1.95pt;width:76.9pt;height:63pt;z-index:25165004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1072" behindDoc="0" locked="0" layoutInCell="1" allowOverlap="1">
                <wp:simplePos x="0" y="0"/>
                <wp:positionH relativeFrom="margin">
                  <wp:posOffset>40005</wp:posOffset>
                </wp:positionH>
                <wp:positionV relativeFrom="paragraph">
                  <wp:posOffset>28575</wp:posOffset>
                </wp:positionV>
                <wp:extent cx="976630" cy="800100"/>
                <wp:effectExtent l="1905" t="0" r="2540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3.15pt;margin-top:2.25pt;width:76.9pt;height:63pt;z-index:25165107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margin">
                  <wp:posOffset>1151890</wp:posOffset>
                </wp:positionH>
                <wp:positionV relativeFrom="paragraph">
                  <wp:posOffset>24130</wp:posOffset>
                </wp:positionV>
                <wp:extent cx="976630" cy="800100"/>
                <wp:effectExtent l="0" t="0" r="0" b="444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90.7pt;margin-top:1.9pt;width:76.9pt;height:63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Cyrl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RS"/>
        </w:rPr>
      </w:pPr>
    </w:p>
    <w:p w:rsidR="00E2195F" w:rsidRPr="00E2195F" w:rsidRDefault="009F388C" w:rsidP="00E2195F">
      <w:pPr>
        <w:spacing w:after="20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2096" behindDoc="0" locked="0" layoutInCell="1" allowOverlap="1">
                <wp:simplePos x="0" y="0"/>
                <wp:positionH relativeFrom="margin">
                  <wp:posOffset>4699000</wp:posOffset>
                </wp:positionH>
                <wp:positionV relativeFrom="paragraph">
                  <wp:posOffset>176530</wp:posOffset>
                </wp:positionV>
                <wp:extent cx="976630" cy="796290"/>
                <wp:effectExtent l="3175" t="0" r="127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370pt;margin-top:13.9pt;width:76.9pt;height:62.7pt;z-index:25165209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>
                <wp:simplePos x="0" y="0"/>
                <wp:positionH relativeFrom="margin">
                  <wp:posOffset>1151890</wp:posOffset>
                </wp:positionH>
                <wp:positionV relativeFrom="paragraph">
                  <wp:posOffset>176530</wp:posOffset>
                </wp:positionV>
                <wp:extent cx="976630" cy="796290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90.7pt;margin-top:13.9pt;width:76.9pt;height:62.7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167005</wp:posOffset>
                </wp:positionV>
                <wp:extent cx="976630" cy="796290"/>
                <wp:effectExtent l="3175" t="0" r="127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  <w:p w:rsidR="00E2195F" w:rsidRDefault="00E2195F" w:rsidP="00E2195F"/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2.5pt;margin-top:13.15pt;width:76.9pt;height:62.7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  <w:p w:rsidR="00E2195F" w:rsidRDefault="00E2195F" w:rsidP="00E2195F"/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margin">
                  <wp:posOffset>2380615</wp:posOffset>
                </wp:positionH>
                <wp:positionV relativeFrom="paragraph">
                  <wp:posOffset>176530</wp:posOffset>
                </wp:positionV>
                <wp:extent cx="976630" cy="796290"/>
                <wp:effectExtent l="0" t="0" r="0" b="0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6247AD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187.45pt;margin-top:13.9pt;width:76.9pt;height:62.7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6247AD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margin">
                  <wp:posOffset>3576955</wp:posOffset>
                </wp:positionH>
                <wp:positionV relativeFrom="paragraph">
                  <wp:posOffset>176530</wp:posOffset>
                </wp:positionV>
                <wp:extent cx="976630" cy="796290"/>
                <wp:effectExtent l="0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9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281.65pt;margin-top:13.9pt;width:76.9pt;height:62.7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Cyrl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Cyrl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E2195F" w:rsidRPr="00E2195F" w:rsidRDefault="009F388C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margin">
                  <wp:posOffset>4714875</wp:posOffset>
                </wp:positionH>
                <wp:positionV relativeFrom="paragraph">
                  <wp:posOffset>85090</wp:posOffset>
                </wp:positionV>
                <wp:extent cx="976630" cy="782320"/>
                <wp:effectExtent l="0" t="0" r="4445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6" type="#_x0000_t202" style="position:absolute;margin-left:371.25pt;margin-top:6.7pt;width:76.9pt;height:61.6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>
                <wp:simplePos x="0" y="0"/>
                <wp:positionH relativeFrom="margin">
                  <wp:posOffset>3561715</wp:posOffset>
                </wp:positionH>
                <wp:positionV relativeFrom="paragraph">
                  <wp:posOffset>85090</wp:posOffset>
                </wp:positionV>
                <wp:extent cx="976630" cy="782320"/>
                <wp:effectExtent l="0" t="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7" type="#_x0000_t202" style="position:absolute;margin-left:280.45pt;margin-top:6.7pt;width:76.9pt;height:61.6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85090</wp:posOffset>
                </wp:positionV>
                <wp:extent cx="976630" cy="782320"/>
                <wp:effectExtent l="3175" t="0" r="127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.5pt;margin-top:6.7pt;width:76.9pt;height:61.6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>
                <wp:simplePos x="0" y="0"/>
                <wp:positionH relativeFrom="margin">
                  <wp:posOffset>2372995</wp:posOffset>
                </wp:positionH>
                <wp:positionV relativeFrom="paragraph">
                  <wp:posOffset>85090</wp:posOffset>
                </wp:positionV>
                <wp:extent cx="976630" cy="782320"/>
                <wp:effectExtent l="1270" t="0" r="3175" b="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45"/>
                              <w:gridCol w:w="368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45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9" type="#_x0000_t202" style="position:absolute;margin-left:186.85pt;margin-top:6.7pt;width:76.9pt;height:61.6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45"/>
                        <w:gridCol w:w="368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4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45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margin">
                  <wp:posOffset>1134745</wp:posOffset>
                </wp:positionH>
                <wp:positionV relativeFrom="paragraph">
                  <wp:posOffset>85090</wp:posOffset>
                </wp:positionV>
                <wp:extent cx="976630" cy="782320"/>
                <wp:effectExtent l="1270" t="0" r="3175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89.35pt;margin-top:6.7pt;width:76.9pt;height:61.6pt;z-index:25166745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shd w:val="clear" w:color="auto" w:fill="FFFF00"/>
          <w:lang w:val="sr-Latn-CS"/>
        </w:rPr>
      </w:pPr>
    </w:p>
    <w:p w:rsidR="00E2195F" w:rsidRPr="00E2195F" w:rsidRDefault="009F388C" w:rsidP="00E2195F">
      <w:pPr>
        <w:spacing w:after="20"/>
        <w:rPr>
          <w:rFonts w:ascii="Times New Roman" w:hAnsi="Times New Roman"/>
          <w:sz w:val="24"/>
          <w:szCs w:val="24"/>
          <w:shd w:val="clear" w:color="auto" w:fill="FFFF00"/>
          <w:lang w:val="sr-Latn-C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>
                <wp:simplePos x="0" y="0"/>
                <wp:positionH relativeFrom="margin">
                  <wp:posOffset>2380615</wp:posOffset>
                </wp:positionH>
                <wp:positionV relativeFrom="paragraph">
                  <wp:posOffset>236220</wp:posOffset>
                </wp:positionV>
                <wp:extent cx="976630" cy="782320"/>
                <wp:effectExtent l="0" t="0" r="0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187.45pt;margin-top:18.6pt;width:76.9pt;height:61.6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FufQIAAAY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margin">
                  <wp:posOffset>31750</wp:posOffset>
                </wp:positionH>
                <wp:positionV relativeFrom="paragraph">
                  <wp:posOffset>214630</wp:posOffset>
                </wp:positionV>
                <wp:extent cx="976630" cy="782320"/>
                <wp:effectExtent l="3175" t="0" r="1270" b="317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2" type="#_x0000_t202" style="position:absolute;margin-left:2.5pt;margin-top:16.9pt;width:76.9pt;height:61.6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>
                <wp:simplePos x="0" y="0"/>
                <wp:positionH relativeFrom="margin">
                  <wp:posOffset>1151890</wp:posOffset>
                </wp:positionH>
                <wp:positionV relativeFrom="paragraph">
                  <wp:posOffset>236220</wp:posOffset>
                </wp:positionV>
                <wp:extent cx="976630" cy="782320"/>
                <wp:effectExtent l="0" t="0" r="0" b="63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C1A7A" w:rsidRDefault="00EC1A7A">
                                  <w:pPr>
                                    <w:spacing w:after="20"/>
                                    <w:rPr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lang w:val="sr-Cyrl-R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3" type="#_x0000_t202" style="position:absolute;margin-left:90.7pt;margin-top:18.6pt;width:76.9pt;height:61.6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2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C1A7A" w:rsidRDefault="00EC1A7A">
                            <w:pPr>
                              <w:spacing w:after="2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margin">
                  <wp:posOffset>3578860</wp:posOffset>
                </wp:positionH>
                <wp:positionV relativeFrom="paragraph">
                  <wp:posOffset>247015</wp:posOffset>
                </wp:positionV>
                <wp:extent cx="976630" cy="782320"/>
                <wp:effectExtent l="0" t="0" r="0" b="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4" type="#_x0000_t202" style="position:absolute;margin-left:281.8pt;margin-top:19.45pt;width:76.9pt;height:61.6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</w:p>
    <w:p w:rsidR="00E2195F" w:rsidRPr="00E2195F" w:rsidRDefault="009F388C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>
                <wp:simplePos x="0" y="0"/>
                <wp:positionH relativeFrom="margin">
                  <wp:posOffset>4699000</wp:posOffset>
                </wp:positionH>
                <wp:positionV relativeFrom="paragraph">
                  <wp:posOffset>15240</wp:posOffset>
                </wp:positionV>
                <wp:extent cx="976630" cy="782320"/>
                <wp:effectExtent l="3175" t="0" r="1270" b="254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663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63"/>
                              <w:gridCol w:w="350"/>
                              <w:gridCol w:w="350"/>
                              <w:gridCol w:w="420"/>
                            </w:tblGrid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rFonts w:eastAsia="Liberation Serif" w:cs="Liberation Serif"/>
                                      <w:sz w:val="26"/>
                                      <w:szCs w:val="26"/>
                                      <w:lang w:val="sr-Cyrl-C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 w:rsidRPr="00E2195F"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12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C1A7A">
                                  <w:pPr>
                                    <w:spacing w:after="20"/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2195F" w:rsidRPr="00E2195F">
                              <w:trPr>
                                <w:trHeight w:val="223"/>
                              </w:trPr>
                              <w:tc>
                                <w:tcPr>
                                  <w:tcW w:w="363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single" w:sz="12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FFFFFF"/>
                                </w:tcPr>
                                <w:p w:rsidR="00E2195F" w:rsidRPr="00E2195F" w:rsidRDefault="00E2195F">
                                  <w:pPr>
                                    <w:snapToGrid w:val="0"/>
                                    <w:spacing w:after="20"/>
                                    <w:rPr>
                                      <w:sz w:val="26"/>
                                      <w:szCs w:val="26"/>
                                      <w:lang w:val="sr-Cyrl-C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195F" w:rsidRDefault="00E2195F" w:rsidP="00E2195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370pt;margin-top:1.2pt;width:76.9pt;height:61.6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" stroked="f">
                <v:textbox inset="0,0,0,0">
                  <w:txbxContent>
                    <w:tbl>
                      <w:tblPr>
                        <w:tblW w:w="0" w:type="auto"/>
                        <w:tblInd w:w="-3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63"/>
                        <w:gridCol w:w="350"/>
                        <w:gridCol w:w="350"/>
                        <w:gridCol w:w="420"/>
                      </w:tblGrid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7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rFonts w:eastAsia="Liberation Serif" w:cs="Liberation Serif"/>
                                <w:sz w:val="26"/>
                                <w:szCs w:val="26"/>
                                <w:lang w:val="sr-Cyrl-C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 w:rsidRPr="00E2195F">
                              <w:rPr>
                                <w:sz w:val="26"/>
                                <w:szCs w:val="26"/>
                                <w:lang w:val="sr-Cyrl-C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12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C1A7A">
                            <w:pPr>
                              <w:spacing w:after="20"/>
                            </w:pPr>
                            <w:r>
                              <w:rPr>
                                <w:sz w:val="26"/>
                                <w:szCs w:val="26"/>
                                <w:lang w:val="sr-Cyrl-CS"/>
                              </w:rPr>
                              <w:t>9</w:t>
                            </w:r>
                          </w:p>
                        </w:tc>
                      </w:tr>
                      <w:tr w:rsidR="00E2195F" w:rsidRPr="00E2195F">
                        <w:trPr>
                          <w:trHeight w:val="223"/>
                        </w:trPr>
                        <w:tc>
                          <w:tcPr>
                            <w:tcW w:w="363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single" w:sz="12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FFFFFF"/>
                          </w:tcPr>
                          <w:p w:rsidR="00E2195F" w:rsidRPr="00E2195F" w:rsidRDefault="00E2195F">
                            <w:pPr>
                              <w:snapToGrid w:val="0"/>
                              <w:spacing w:after="20"/>
                              <w:rPr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</w:tc>
                      </w:tr>
                    </w:tbl>
                    <w:p w:rsidR="00E2195F" w:rsidRDefault="00E2195F" w:rsidP="00E2195F"/>
                  </w:txbxContent>
                </v:textbox>
                <w10:wrap anchorx="margin"/>
              </v:shape>
            </w:pict>
          </mc:Fallback>
        </mc:AlternateContent>
      </w:r>
    </w:p>
    <w:p w:rsidR="00E2195F" w:rsidRPr="00E2195F" w:rsidRDefault="00E2195F" w:rsidP="00E2195F">
      <w:pPr>
        <w:tabs>
          <w:tab w:val="left" w:pos="7317"/>
        </w:tabs>
        <w:spacing w:after="20"/>
        <w:rPr>
          <w:rFonts w:ascii="Times New Roman" w:hAnsi="Times New Roman"/>
          <w:sz w:val="24"/>
          <w:szCs w:val="24"/>
          <w:lang w:val="sr-Latn-CS"/>
        </w:rPr>
      </w:pPr>
      <w:r w:rsidRPr="00E2195F">
        <w:rPr>
          <w:rFonts w:ascii="Times New Roman" w:hAnsi="Times New Roman"/>
          <w:sz w:val="24"/>
          <w:szCs w:val="24"/>
          <w:lang w:val="sr-Latn-CS"/>
        </w:rPr>
        <w:tab/>
      </w: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E2195F" w:rsidRPr="00E2195F" w:rsidRDefault="00E2195F" w:rsidP="00E2195F">
      <w:pPr>
        <w:spacing w:after="20"/>
        <w:rPr>
          <w:rFonts w:ascii="Times New Roman" w:hAnsi="Times New Roman"/>
          <w:sz w:val="24"/>
          <w:szCs w:val="24"/>
          <w:lang w:val="sr-Latn-CS"/>
        </w:rPr>
      </w:pPr>
    </w:p>
    <w:p w:rsidR="009F388C" w:rsidRPr="009F388C" w:rsidRDefault="009F388C" w:rsidP="009F388C">
      <w:pPr>
        <w:spacing w:after="100" w:line="240" w:lineRule="auto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2</w:t>
      </w:r>
      <w:r w:rsidR="00EC1A7A">
        <w:rPr>
          <w:rFonts w:ascii="Times New Roman" w:hAnsi="Times New Roman"/>
          <w:sz w:val="24"/>
          <w:szCs w:val="24"/>
          <w:lang w:val="sr-Cyrl-CS"/>
        </w:rPr>
        <w:t xml:space="preserve">. Израчунај разлику </w:t>
      </w:r>
      <w:r w:rsidRPr="009F388C">
        <w:rPr>
          <w:rFonts w:ascii="Times New Roman" w:hAnsi="Times New Roman"/>
          <w:sz w:val="24"/>
          <w:szCs w:val="24"/>
          <w:lang w:val="sr-Cyrl-CS"/>
        </w:rPr>
        <w:t xml:space="preserve"> бројева:</w:t>
      </w:r>
    </w:p>
    <w:p w:rsidR="009F388C" w:rsidRPr="009F388C" w:rsidRDefault="00EC1A7A" w:rsidP="009F388C">
      <w:pPr>
        <w:spacing w:after="100" w:line="240" w:lineRule="auto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а) 753 и 294        б) 884 и 396        в) 512 и 277              г) 765 и 369           д) 722 и 138           ђ) 664 и 276        е) 852 и 477</w:t>
      </w:r>
      <w:r w:rsidR="009F388C" w:rsidRPr="009F388C">
        <w:rPr>
          <w:rFonts w:ascii="Times New Roman" w:hAnsi="Times New Roman"/>
          <w:sz w:val="24"/>
          <w:szCs w:val="24"/>
          <w:lang w:val="sr-Cyrl-CS"/>
        </w:rPr>
        <w:t xml:space="preserve"> </w:t>
      </w:r>
    </w:p>
    <w:p w:rsidR="009F388C" w:rsidRDefault="009F388C" w:rsidP="00E2195F">
      <w:pPr>
        <w:spacing w:after="100" w:line="240" w:lineRule="auto"/>
        <w:rPr>
          <w:rFonts w:ascii="Times New Roman" w:hAnsi="Times New Roman"/>
          <w:sz w:val="24"/>
          <w:szCs w:val="24"/>
          <w:lang w:val="sr-Cyrl-CS"/>
        </w:rPr>
      </w:pPr>
    </w:p>
    <w:p w:rsidR="00E2195F" w:rsidRPr="00E2195F" w:rsidRDefault="009F388C" w:rsidP="00E2195F">
      <w:pPr>
        <w:spacing w:after="100" w:line="240" w:lineRule="auto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3</w:t>
      </w:r>
      <w:r w:rsidR="00C70472">
        <w:rPr>
          <w:rFonts w:ascii="Times New Roman" w:hAnsi="Times New Roman"/>
          <w:sz w:val="24"/>
          <w:szCs w:val="24"/>
          <w:lang w:val="sr-Cyrl-CS"/>
        </w:rPr>
        <w:t xml:space="preserve">. Маша 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је купила свеску  за 327 динара и књигу која је за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 139 динара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 јефтинија од књиге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. Колико динара је 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Маша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 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потрошила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>?</w:t>
      </w:r>
    </w:p>
    <w:p w:rsidR="00E2195F" w:rsidRPr="00E2195F" w:rsidRDefault="009F388C" w:rsidP="00E2195F">
      <w:pPr>
        <w:spacing w:after="100" w:line="240" w:lineRule="auto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4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>.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 Од претходника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 броја 459 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 одузми следбеник броја 37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7.                       </w:t>
      </w:r>
    </w:p>
    <w:p w:rsidR="00E2195F" w:rsidRPr="00E2195F" w:rsidRDefault="009F388C" w:rsidP="00E2195F">
      <w:pPr>
        <w:spacing w:after="100" w:line="240" w:lineRule="auto"/>
        <w:rPr>
          <w:rFonts w:ascii="Times New Roman" w:hAnsi="Times New Roman"/>
          <w:sz w:val="24"/>
          <w:szCs w:val="24"/>
          <w:lang w:val="sr-Cyrl-CS"/>
        </w:rPr>
      </w:pPr>
      <w:r>
        <w:rPr>
          <w:rFonts w:ascii="Times New Roman" w:hAnsi="Times New Roman"/>
          <w:sz w:val="24"/>
          <w:szCs w:val="24"/>
          <w:lang w:val="sr-Cyrl-CS"/>
        </w:rPr>
        <w:t>5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. </w:t>
      </w:r>
      <w:r w:rsidR="005F0BA4">
        <w:rPr>
          <w:rFonts w:ascii="Times New Roman" w:hAnsi="Times New Roman"/>
          <w:sz w:val="24"/>
          <w:szCs w:val="24"/>
          <w:lang w:val="sr-Cyrl-CS"/>
        </w:rPr>
        <w:t>Весна има 756 бомбона,</w:t>
      </w:r>
      <w:r w:rsidR="00C70472">
        <w:rPr>
          <w:rFonts w:ascii="Times New Roman" w:hAnsi="Times New Roman"/>
          <w:sz w:val="24"/>
          <w:szCs w:val="24"/>
        </w:rPr>
        <w:t xml:space="preserve"> </w:t>
      </w:r>
      <w:r w:rsidR="00C70472">
        <w:rPr>
          <w:rFonts w:ascii="Times New Roman" w:hAnsi="Times New Roman"/>
          <w:sz w:val="24"/>
          <w:szCs w:val="24"/>
          <w:lang w:val="sr-Cyrl-CS"/>
        </w:rPr>
        <w:t xml:space="preserve">Сања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139 бомбона 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мање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>од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 Весне.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>Колико бомбона</w:t>
      </w:r>
      <w:r w:rsidR="00C70472">
        <w:rPr>
          <w:rFonts w:ascii="Times New Roman" w:hAnsi="Times New Roman"/>
          <w:sz w:val="24"/>
          <w:szCs w:val="24"/>
          <w:lang w:val="sr-Cyrl-CS"/>
        </w:rPr>
        <w:t xml:space="preserve">  имају заједно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>?</w:t>
      </w:r>
    </w:p>
    <w:p w:rsidR="00E2195F" w:rsidRPr="00E2195F" w:rsidRDefault="009F388C" w:rsidP="00E2195F">
      <w:pPr>
        <w:spacing w:before="60" w:after="60" w:line="240" w:lineRule="auto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Cyrl-CS"/>
        </w:rPr>
        <w:t>6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 xml:space="preserve">. </w:t>
      </w:r>
      <w:r w:rsidR="005F0BA4">
        <w:rPr>
          <w:rFonts w:ascii="Times New Roman" w:hAnsi="Times New Roman"/>
          <w:sz w:val="24"/>
          <w:szCs w:val="24"/>
          <w:lang w:val="sr-Cyrl-CS"/>
        </w:rPr>
        <w:t xml:space="preserve">Од збира бројева 414 и 239 одузми разлику бројева 582 и 465 </w:t>
      </w:r>
      <w:r w:rsidR="00E2195F" w:rsidRPr="00E2195F">
        <w:rPr>
          <w:rFonts w:ascii="Times New Roman" w:hAnsi="Times New Roman"/>
          <w:sz w:val="24"/>
          <w:szCs w:val="24"/>
          <w:lang w:val="sr-Cyrl-CS"/>
        </w:rPr>
        <w:t>.</w:t>
      </w:r>
    </w:p>
    <w:p w:rsidR="00E2195F" w:rsidRDefault="00E2195F" w:rsidP="00E2195F">
      <w:pPr>
        <w:spacing w:before="60" w:after="60" w:line="240" w:lineRule="auto"/>
        <w:rPr>
          <w:rFonts w:ascii="Times New Roman" w:hAnsi="Times New Roman"/>
          <w:sz w:val="24"/>
          <w:szCs w:val="24"/>
          <w:lang w:val="sr-Cyrl-RS"/>
        </w:rPr>
      </w:pPr>
    </w:p>
    <w:p w:rsidR="00E2195F" w:rsidRDefault="00E2195F" w:rsidP="00E2195F">
      <w:pPr>
        <w:spacing w:before="60" w:after="60" w:line="240" w:lineRule="auto"/>
        <w:rPr>
          <w:rFonts w:ascii="Times New Roman" w:hAnsi="Times New Roman"/>
          <w:sz w:val="24"/>
          <w:szCs w:val="24"/>
          <w:lang w:val="sr-Cyrl-RS"/>
        </w:rPr>
      </w:pPr>
    </w:p>
    <w:p w:rsidR="00E2195F" w:rsidRPr="00E2195F" w:rsidRDefault="00E2195F" w:rsidP="00E2195F">
      <w:pPr>
        <w:spacing w:before="60" w:after="60" w:line="240" w:lineRule="auto"/>
        <w:rPr>
          <w:rFonts w:ascii="Times New Roman" w:hAnsi="Times New Roman"/>
          <w:sz w:val="24"/>
          <w:szCs w:val="24"/>
          <w:lang w:val="sr-Cyrl-RS"/>
        </w:rPr>
      </w:pPr>
    </w:p>
    <w:sectPr w:rsidR="00E2195F" w:rsidRPr="00E2195F" w:rsidSect="0073079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8C"/>
    <w:rsid w:val="001A73AE"/>
    <w:rsid w:val="00495FD7"/>
    <w:rsid w:val="00512C19"/>
    <w:rsid w:val="005F0BA4"/>
    <w:rsid w:val="006247AD"/>
    <w:rsid w:val="0073079E"/>
    <w:rsid w:val="009F388C"/>
    <w:rsid w:val="00C70472"/>
    <w:rsid w:val="00E2195F"/>
    <w:rsid w:val="00EC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5F"/>
    <w:pPr>
      <w:suppressAutoHyphens/>
      <w:ind w:left="720"/>
    </w:pPr>
    <w:rPr>
      <w:rFonts w:eastAsia="Times New Roman" w:cs="Calibri"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9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95F"/>
    <w:pPr>
      <w:suppressAutoHyphens/>
      <w:ind w:left="720"/>
    </w:pPr>
    <w:rPr>
      <w:rFonts w:eastAsia="Times New Roman" w:cs="Calibri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avnik\Desktop\sabiranje%20vezbanj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sabiranje vezbanje</Template>
  <TotalTime>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Nastavnik</dc:creator>
  <cp:lastModifiedBy>Nastavnik</cp:lastModifiedBy>
  <cp:revision>8</cp:revision>
  <dcterms:created xsi:type="dcterms:W3CDTF">2020-03-22T18:33:00Z</dcterms:created>
  <dcterms:modified xsi:type="dcterms:W3CDTF">2020-03-24T19:57:00Z</dcterms:modified>
</cp:coreProperties>
</file>